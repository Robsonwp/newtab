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BE" w:rsidRDefault="00721942">
      <w:pPr>
        <w:pStyle w:val="Standard"/>
      </w:pPr>
      <w:r>
        <w:t>ZARZĄDZANIE PROCESAMI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Lekcja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Temat: Procesy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1"/>
        </w:numPr>
      </w:pPr>
      <w:r>
        <w:t>Procesy</w:t>
      </w:r>
    </w:p>
    <w:p w:rsidR="008E3CBE" w:rsidRDefault="00721942">
      <w:pPr>
        <w:pStyle w:val="Standard"/>
      </w:pPr>
      <w:r>
        <w:t xml:space="preserve">Proces jest wykonywanym programem. Wykonanie procesu musi przebieać w sposób sekwencyjny Oznaza to  że w dowolnej chwili na </w:t>
      </w:r>
      <w:r>
        <w:t>zamówienie danego procesu może być wykonywany co najwyżej jden rozkaz kodu programu.</w:t>
      </w:r>
    </w:p>
    <w:p w:rsidR="008E3CBE" w:rsidRDefault="00721942">
      <w:pPr>
        <w:pStyle w:val="Standard"/>
      </w:pPr>
      <w:r>
        <w:t>Proces to nie tylko kod programu. W pojeciu procesu mieści się również bieżąca czynność reprezentowana przez wartość licznika rozkazów oraz zawartość rejestrów procesora.</w:t>
      </w:r>
    </w:p>
    <w:p w:rsidR="008E3CBE" w:rsidRDefault="00721942">
      <w:pPr>
        <w:pStyle w:val="Standard"/>
      </w:pPr>
      <w:r>
        <w:t>Zasoby są przydzialena procesowi w chwili jego tworzenia lub podczas późniejszego działania.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1"/>
        </w:numPr>
      </w:pPr>
      <w:r>
        <w:t>Diagram stanów procesu [ wstaw pszczółke ]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1"/>
        </w:numPr>
      </w:pPr>
      <w:r>
        <w:t>Stan procesu</w:t>
      </w:r>
    </w:p>
    <w:p w:rsidR="008E3CBE" w:rsidRDefault="00721942">
      <w:pPr>
        <w:pStyle w:val="Standard"/>
        <w:numPr>
          <w:ilvl w:val="0"/>
          <w:numId w:val="1"/>
        </w:numPr>
      </w:pPr>
      <w:r>
        <w:t>Blok kontrolny procesu</w:t>
      </w:r>
    </w:p>
    <w:p w:rsidR="008E3CBE" w:rsidRDefault="00721942">
      <w:pPr>
        <w:pStyle w:val="Standard"/>
      </w:pPr>
      <w:r>
        <w:t>Kżdy proces jest reprezentowany w systemie operacyjnym przez blok kotrolny procesu</w:t>
      </w:r>
      <w:r>
        <w:t xml:space="preserve"> ( ang.Process control block – CPB)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1"/>
        </w:numPr>
      </w:pPr>
      <w:r>
        <w:t>Przełączanie procesora do różnych procesów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Temat: Stany procesów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2"/>
        </w:numPr>
      </w:pPr>
      <w:r>
        <w:t>Dwustanowy model procesu</w:t>
      </w:r>
    </w:p>
    <w:p w:rsidR="008E3CBE" w:rsidRDefault="00721942">
      <w:pPr>
        <w:pStyle w:val="Standard"/>
      </w:pPr>
      <w:r>
        <w:t>Jeśli wykonanie procesu zostało anulowane lub zakończone to opuszcza on system, a program przydzielający wybiera kolejny proces</w:t>
      </w:r>
      <w:r>
        <w:t xml:space="preserve"> z kolejki który zostanie wykonany. W modelu dwustanowym kolejka działa na zasadzje FIFO a procesor wykonuje procesy cyklicznie</w:t>
      </w:r>
    </w:p>
    <w:p w:rsidR="008E3CBE" w:rsidRDefault="00721942">
      <w:pPr>
        <w:pStyle w:val="Standard"/>
        <w:numPr>
          <w:ilvl w:val="0"/>
          <w:numId w:val="2"/>
        </w:numPr>
      </w:pPr>
      <w:r>
        <w:t>Model procesu w systemie Unix</w:t>
      </w:r>
    </w:p>
    <w:p w:rsidR="008E3CBE" w:rsidRDefault="00721942">
      <w:pPr>
        <w:pStyle w:val="Standard"/>
        <w:numPr>
          <w:ilvl w:val="1"/>
          <w:numId w:val="3"/>
        </w:numPr>
      </w:pPr>
      <w:r>
        <w:t>wykonywany w trybie urzytkownika – działąjąc w trybie użytkownika</w:t>
      </w:r>
    </w:p>
    <w:p w:rsidR="008E3CBE" w:rsidRDefault="00721942">
      <w:pPr>
        <w:pStyle w:val="Standard"/>
        <w:numPr>
          <w:ilvl w:val="1"/>
          <w:numId w:val="3"/>
        </w:numPr>
      </w:pPr>
      <w:r>
        <w:t>wykonywany w trybie jądra – dzia</w:t>
      </w:r>
      <w:r>
        <w:t>łający w trybie jądra</w:t>
      </w:r>
    </w:p>
    <w:p w:rsidR="008E3CBE" w:rsidRDefault="00721942">
      <w:pPr>
        <w:pStyle w:val="Standard"/>
        <w:numPr>
          <w:ilvl w:val="1"/>
          <w:numId w:val="3"/>
        </w:numPr>
      </w:pPr>
      <w:r>
        <w:t>gotowy do uruchomienia</w:t>
      </w:r>
    </w:p>
    <w:p w:rsidR="008E3CBE" w:rsidRDefault="00721942">
      <w:pPr>
        <w:pStyle w:val="Standard"/>
        <w:numPr>
          <w:ilvl w:val="1"/>
          <w:numId w:val="3"/>
        </w:numPr>
      </w:pPr>
      <w:r>
        <w:t>śpiący w pamięci – niemożliwy do uruchomienia dopóki nie zajdzie odpowiednie zdarzenie</w:t>
      </w:r>
    </w:p>
    <w:p w:rsidR="008E3CBE" w:rsidRDefault="00721942">
      <w:pPr>
        <w:pStyle w:val="Standard"/>
        <w:numPr>
          <w:ilvl w:val="1"/>
          <w:numId w:val="3"/>
        </w:numPr>
      </w:pPr>
      <w:r>
        <w:t>gotowy do uruchomienia w obszarze wymiany – gotowy ale musi być przeniesiony do pamięci głównej</w:t>
      </w:r>
    </w:p>
    <w:p w:rsidR="008E3CBE" w:rsidRDefault="00721942">
      <w:pPr>
        <w:pStyle w:val="Standard"/>
        <w:numPr>
          <w:ilvl w:val="1"/>
          <w:numId w:val="3"/>
        </w:numPr>
      </w:pPr>
      <w:r>
        <w:t xml:space="preserve">śpiący w obszarze wymiany – </w:t>
      </w:r>
      <w:r>
        <w:t>proces przeniesiony do obszary wymiany i przeniesiony do obszaru wymiany i oczekujący na wystąpenie pewnego zdarzenia (zalokowany)</w:t>
      </w:r>
    </w:p>
    <w:p w:rsidR="008E3CBE" w:rsidRDefault="00721942">
      <w:pPr>
        <w:pStyle w:val="Standard"/>
        <w:numPr>
          <w:ilvl w:val="1"/>
          <w:numId w:val="3"/>
        </w:numPr>
      </w:pPr>
      <w:r>
        <w:t>wywłaszczony – wywłaszczony w celu uruchomienia innego procesu</w:t>
      </w:r>
    </w:p>
    <w:p w:rsidR="008E3CBE" w:rsidRDefault="00721942">
      <w:pPr>
        <w:pStyle w:val="Standard"/>
        <w:numPr>
          <w:ilvl w:val="1"/>
          <w:numId w:val="3"/>
        </w:numPr>
      </w:pPr>
      <w:r>
        <w:t>stworzony – nowo utworzony proces</w:t>
      </w:r>
    </w:p>
    <w:p w:rsidR="008E3CBE" w:rsidRDefault="00721942">
      <w:pPr>
        <w:pStyle w:val="Standard"/>
        <w:numPr>
          <w:ilvl w:val="1"/>
          <w:numId w:val="3"/>
        </w:numPr>
      </w:pPr>
      <w:r>
        <w:t>zombi – proces któy przestał</w:t>
      </w:r>
      <w:r>
        <w:t xml:space="preserve"> istnieć ale pozostawił zapis o swoim procesie rodzicielskim</w:t>
      </w:r>
    </w:p>
    <w:p w:rsidR="008E3CBE" w:rsidRDefault="008E3CBE">
      <w:pPr>
        <w:pStyle w:val="Standard"/>
        <w:pageBreakBefore/>
      </w:pPr>
    </w:p>
    <w:p w:rsidR="008E3CBE" w:rsidRDefault="00721942">
      <w:pPr>
        <w:pStyle w:val="Standard"/>
      </w:pPr>
      <w:r>
        <w:t>Palniści</w:t>
      </w:r>
    </w:p>
    <w:p w:rsidR="008E3CBE" w:rsidRDefault="00721942">
      <w:pPr>
        <w:pStyle w:val="Standard"/>
      </w:pPr>
      <w:r>
        <w:t>Planista krótkoterminowy musi bardzo często wybierać nowy proces dla procesora.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Planista długoterminowy działa o wiele rzadziej. Między utworzeniem nowych procesów w systemie mogą upły</w:t>
      </w:r>
      <w:r>
        <w:t>wać minuty.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Planista długoterminowy nadzoruje stopień wieloprogramowości czyli liczbę procesów w pamięci.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Jeśli stopień wieloprogramowości jest stabilny to średnia liczba utworzoych procesów musi się równać średniej liczbie procesów usuwaych.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Czyli plan</w:t>
      </w:r>
      <w:r>
        <w:t>ista długoterminowy może btć wywołany tylko wtedy gdy jakiś proces opuszcza system.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 xml:space="preserve">Planista długoterminowy może w niektórych systemach być nieobecny lub mocno zredukowany. Np. procesy z podziałem czasu często nie mają żadnego planisty długoterminowego i </w:t>
      </w:r>
      <w:r>
        <w:t>umieszczają każdy nowy proces w pamięci pod opieką lanisty krótkoterminowego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W niktórych systemach operacyjnyh takich jak systemy z podziałem czasu możę występowaćdodatkowy pośredni poziom planowania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 xml:space="preserve">Pośredni poziom planowania to planista </w:t>
      </w:r>
      <w:r>
        <w:t>średnioterminowy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Podstawowym argumentem przemawiającym za użyciem planisty średnioterminowego jest fakt, że niekiedy może okazać się korzystne usunięcie procesów z pamięci w celu zmniejszenia stopnia wieloprogramowości.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Usunięte procesy można póniej znów</w:t>
      </w:r>
      <w:r>
        <w:t xml:space="preserve"> wprowadzić do pamięci a ich wykonanie kontynuować do tych miejsc w których je przerwano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Posępowanie takie częso nazywane jest swappingiem (wymianą)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Działania na procesach</w:t>
      </w:r>
    </w:p>
    <w:p w:rsidR="008E3CBE" w:rsidRDefault="00721942">
      <w:pPr>
        <w:pStyle w:val="Standard"/>
      </w:pPr>
      <w:r>
        <w:t>Procesy w systemie mogą uć wykonywane współbieżnie oraz dynamicznie tworzone i usu</w:t>
      </w:r>
      <w:r>
        <w:t>wanie. Sytem operacyjny musi więc zawierać mechanizm tworzenia i kończenia procesu.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Twoezenie procesu:</w:t>
      </w:r>
    </w:p>
    <w:p w:rsidR="008E3CBE" w:rsidRDefault="00721942">
      <w:pPr>
        <w:pStyle w:val="Standard"/>
      </w:pPr>
      <w:r>
        <w:t>Proces może tworzyć nowe procesy za poomocą wywołania systemowego „utwórz proces”.</w:t>
      </w:r>
    </w:p>
    <w:p w:rsidR="008E3CBE" w:rsidRDefault="00721942">
      <w:pPr>
        <w:pStyle w:val="Standard"/>
      </w:pPr>
      <w:r>
        <w:t>Proces tworzący nazywa się procesem macierzystym, a utworzone przez n</w:t>
      </w:r>
      <w:r>
        <w:t>iego nowe procesy nazywają sięj ego potomkami.</w:t>
      </w:r>
    </w:p>
    <w:p w:rsidR="008E3CBE" w:rsidRDefault="00721942">
      <w:pPr>
        <w:pStyle w:val="Standard"/>
      </w:pPr>
      <w:r>
        <w:t>Każdy nowy proces możetworzyć kolejne procesy, wskutek czego powstaje drzewo procesów</w:t>
      </w:r>
    </w:p>
    <w:p w:rsidR="008E3CBE" w:rsidRDefault="00721942">
      <w:pPr>
        <w:pStyle w:val="Standard"/>
      </w:pPr>
      <w:r>
        <w:t>Do wypełnienia swoich zadań proces potrzebuje pewnych zasobów.</w:t>
      </w:r>
    </w:p>
    <w:p w:rsidR="008E3CBE" w:rsidRDefault="00721942">
      <w:pPr>
        <w:pStyle w:val="Standard"/>
      </w:pPr>
      <w:r>
        <w:t>Gdy proces tworzy podproces ten drugi może otrzymać swoje za</w:t>
      </w:r>
      <w:r>
        <w:t>soby bezpośrednio od systemu operacyjnego bądz od procesu macierzystego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Proces macierzsty może rozdzielać własne zasoby między procesy potomne albo powodować że niektóre zasoby będą przez otomków żywane wspólnie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Kiedy proes stworzy nowy proces wtedy:</w:t>
      </w:r>
    </w:p>
    <w:p w:rsidR="008E3CBE" w:rsidRDefault="00721942">
      <w:pPr>
        <w:pStyle w:val="Standard"/>
        <w:numPr>
          <w:ilvl w:val="0"/>
          <w:numId w:val="4"/>
        </w:numPr>
      </w:pPr>
      <w:r>
        <w:t>proces macierzysty kontynuuje działanie współbieżne ze swoimi potomkami</w:t>
      </w:r>
    </w:p>
    <w:p w:rsidR="008E3CBE" w:rsidRDefault="00721942">
      <w:pPr>
        <w:pStyle w:val="Standard"/>
        <w:numPr>
          <w:ilvl w:val="0"/>
          <w:numId w:val="4"/>
        </w:numPr>
      </w:pPr>
      <w:r>
        <w:t>proces macierzysty oczekuje na zakończenie działań niektórych lub wszystkich swoich procesów potomnych</w:t>
      </w:r>
    </w:p>
    <w:p w:rsidR="008E3CBE" w:rsidRDefault="00721942">
      <w:pPr>
        <w:pStyle w:val="Standard"/>
      </w:pPr>
      <w:r>
        <w:lastRenderedPageBreak/>
        <w:t>Proces końćzt się wówczas gdy wykona swoją ostatnią instrukcjęi za pomocąwywołąni</w:t>
      </w:r>
      <w:r>
        <w:t>a funcji exit poprosi system operacyjny aby go usunął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Oprócz tego istnieją inne przyczyny zakończenia procesu.</w:t>
      </w:r>
    </w:p>
    <w:p w:rsidR="008E3CBE" w:rsidRDefault="00721942">
      <w:pPr>
        <w:pStyle w:val="Standard"/>
      </w:pPr>
      <w:r>
        <w:t>Proces może spowodować zakończenie innego procesu za pomoną odpowiedniej funkcji systemowej.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 xml:space="preserve">Funkcję tę można wywołać tylko przodek procesu, </w:t>
      </w:r>
      <w:r>
        <w:t>któy ma być zakończony. W przeciwnym razie użytkownicy mogliby likwidować sobie wzajemnie dowolne zadania.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Proces macierzysty może zakończyć któryś ze swoich procesów potomnych z różnych przyczyn:</w:t>
      </w:r>
    </w:p>
    <w:p w:rsidR="008E3CBE" w:rsidRDefault="00721942">
      <w:pPr>
        <w:pStyle w:val="Standard"/>
        <w:numPr>
          <w:ilvl w:val="0"/>
          <w:numId w:val="5"/>
        </w:numPr>
      </w:pPr>
      <w:r>
        <w:t>potomek nadużył któregoś z przydzelonych mu zasobów</w:t>
      </w:r>
    </w:p>
    <w:p w:rsidR="008E3CBE" w:rsidRDefault="00721942">
      <w:pPr>
        <w:pStyle w:val="Standard"/>
        <w:numPr>
          <w:ilvl w:val="0"/>
          <w:numId w:val="5"/>
        </w:numPr>
      </w:pPr>
      <w:r>
        <w:t>wykony</w:t>
      </w:r>
      <w:r>
        <w:t>wane przez potomka zadanie stało się zbędne</w:t>
      </w:r>
    </w:p>
    <w:p w:rsidR="008E3CBE" w:rsidRDefault="00721942">
      <w:pPr>
        <w:pStyle w:val="Standard"/>
        <w:numPr>
          <w:ilvl w:val="0"/>
          <w:numId w:val="5"/>
        </w:numPr>
      </w:pPr>
      <w:r>
        <w:t>proces macierzysty kończy sięa w tej sytuacji system operacyjny nie pozwala ptomkowi na dalsze zadania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Lekcja</w:t>
      </w:r>
    </w:p>
    <w:p w:rsidR="008E3CBE" w:rsidRDefault="00721942">
      <w:pPr>
        <w:pStyle w:val="Standard"/>
      </w:pPr>
      <w:r>
        <w:t>Temat: Wątki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6"/>
        </w:numPr>
      </w:pPr>
      <w:r>
        <w:t>Wątek (ang. thread) – nazywane czasami procesem lekkim, jest podstawowąjednostką wykorz</w:t>
      </w:r>
      <w:r>
        <w:t>ystania procesora, w któej skład wchodzą:licznik rozkazów, zbió rejestrów i obszar stosu</w:t>
      </w:r>
    </w:p>
    <w:p w:rsidR="008E3CBE" w:rsidRDefault="00721942">
      <w:pPr>
        <w:pStyle w:val="Standard"/>
        <w:numPr>
          <w:ilvl w:val="0"/>
          <w:numId w:val="6"/>
        </w:numPr>
      </w:pPr>
      <w:r>
        <w:t>Wątek współużytkuje wraz z inymi równorzędnymi wątkami sekcję kodu, sekcję danych oraz zasoby, np. otwarte pliki</w:t>
      </w:r>
    </w:p>
    <w:p w:rsidR="008E3CBE" w:rsidRDefault="00721942">
      <w:pPr>
        <w:pStyle w:val="Standard"/>
        <w:numPr>
          <w:ilvl w:val="0"/>
          <w:numId w:val="6"/>
        </w:numPr>
      </w:pPr>
      <w:r>
        <w:t>Proces Tradycyjny, czyli ciężki jest równoznaczny z za</w:t>
      </w:r>
      <w:r>
        <w:t>daniem z jednym wątkiem</w:t>
      </w:r>
    </w:p>
    <w:p w:rsidR="008E3CBE" w:rsidRDefault="00721942">
      <w:pPr>
        <w:pStyle w:val="Standard"/>
        <w:numPr>
          <w:ilvl w:val="0"/>
          <w:numId w:val="6"/>
        </w:numPr>
      </w:pPr>
      <w:r>
        <w:t>Dzielenie zasobów powoduje, że przełączanie procesora międz równorzędnymi wątkami, jak równieżtworzenie wątkó jest tanie w porónaniu z przełączaniem kontekstu między procesami ciężkimi.</w:t>
      </w:r>
    </w:p>
    <w:p w:rsidR="008E3CBE" w:rsidRDefault="00721942">
      <w:pPr>
        <w:pStyle w:val="Standard"/>
        <w:numPr>
          <w:ilvl w:val="0"/>
          <w:numId w:val="6"/>
        </w:numPr>
      </w:pPr>
      <w:r>
        <w:t>Przełączanie kontekstu między wątkami wymaga p</w:t>
      </w:r>
      <w:r>
        <w:t>rzełączania zbioru jestrów, ale nie rzeba wykonywać żadnych prac związanych z zarządzaniem pamięcią.</w:t>
      </w:r>
    </w:p>
    <w:p w:rsidR="008E3CBE" w:rsidRDefault="00721942">
      <w:pPr>
        <w:pStyle w:val="Standard"/>
        <w:numPr>
          <w:ilvl w:val="0"/>
          <w:numId w:val="6"/>
        </w:numPr>
      </w:pPr>
      <w:r>
        <w:t>Wątki mogą znajdować sięw jedym z kilku stanów: gotości, zablokowania, aktywności lunb kończenia. Podobnie jak procesy, atki używają wspólnie jednostkę cen</w:t>
      </w:r>
      <w:r>
        <w:t>tralną i w danej chwili tylko jeden wątek jest akywny (wykonywany).</w:t>
      </w:r>
    </w:p>
    <w:p w:rsidR="008E3CBE" w:rsidRDefault="00721942">
      <w:pPr>
        <w:pStyle w:val="Standard"/>
        <w:numPr>
          <w:ilvl w:val="0"/>
          <w:numId w:val="6"/>
        </w:numPr>
      </w:pPr>
      <w:r>
        <w:t>Wykonywanie wątku w procesie przebiega sekwencyjnie, a każdy wątek ma własy stos i licznik rozkazów. Wątki mogątworzyć wątki potomne i mogą blokować się do czasu zakońceznia wywołań system</w:t>
      </w:r>
      <w:r>
        <w:t>owych. W odróżnieniu od procesów wątki nie są niezależne od siebie.</w:t>
      </w:r>
    </w:p>
    <w:p w:rsidR="008E3CBE" w:rsidRDefault="00721942">
      <w:pPr>
        <w:pStyle w:val="Standard"/>
        <w:numPr>
          <w:ilvl w:val="0"/>
          <w:numId w:val="6"/>
        </w:numPr>
      </w:pPr>
      <w:r>
        <w:t>Wielowątkowośćoznacza zdolność systemu operacyjnego do obsłgi wielu wątków w ramach jednego procesu.</w:t>
      </w:r>
    </w:p>
    <w:p w:rsidR="008E3CBE" w:rsidRDefault="00721942">
      <w:pPr>
        <w:pStyle w:val="Standard"/>
        <w:numPr>
          <w:ilvl w:val="0"/>
          <w:numId w:val="6"/>
        </w:numPr>
      </w:pPr>
      <w:r>
        <w:t>Główne korzyści z zastosowania wątków dotyczą wydajności:</w:t>
      </w:r>
    </w:p>
    <w:p w:rsidR="008E3CBE" w:rsidRDefault="00721942">
      <w:pPr>
        <w:pStyle w:val="Standard"/>
        <w:numPr>
          <w:ilvl w:val="1"/>
          <w:numId w:val="7"/>
        </w:numPr>
      </w:pPr>
      <w:r>
        <w:t>Stworzenie noweo watku zajmuj</w:t>
      </w:r>
      <w:r>
        <w:t>e mniej czasu niż stworzenie noweggo procesu</w:t>
      </w:r>
    </w:p>
    <w:p w:rsidR="008E3CBE" w:rsidRDefault="00721942">
      <w:pPr>
        <w:pStyle w:val="Standard"/>
        <w:numPr>
          <w:ilvl w:val="1"/>
          <w:numId w:val="7"/>
        </w:numPr>
      </w:pPr>
      <w:r>
        <w:t>zamknięcie wątku trwa krócej niż zamknięcie procesu</w:t>
      </w:r>
    </w:p>
    <w:p w:rsidR="008E3CBE" w:rsidRDefault="00721942">
      <w:pPr>
        <w:pStyle w:val="Standard"/>
        <w:numPr>
          <w:ilvl w:val="1"/>
          <w:numId w:val="7"/>
        </w:numPr>
      </w:pPr>
      <w:r>
        <w:t>Przelączanie między wąkami jest szybsze niżmiędzy procesami</w:t>
      </w:r>
    </w:p>
    <w:p w:rsidR="008E3CBE" w:rsidRDefault="00721942">
      <w:pPr>
        <w:pStyle w:val="Standard"/>
        <w:numPr>
          <w:ilvl w:val="1"/>
          <w:numId w:val="7"/>
        </w:numPr>
      </w:pPr>
      <w:r>
        <w:t>wątki podnoszą szybkość komunikacji między wykonywanymi zadaniami</w:t>
      </w:r>
    </w:p>
    <w:p w:rsidR="008E3CBE" w:rsidRDefault="00721942">
      <w:pPr>
        <w:pStyle w:val="Standard"/>
        <w:numPr>
          <w:ilvl w:val="0"/>
          <w:numId w:val="8"/>
        </w:numPr>
      </w:pPr>
      <w:r>
        <w:t>Istnieją dwie kategorie wątków: w</w:t>
      </w:r>
      <w:r>
        <w:t>ątki poziomu użytkownika oraz wątkipoziomu jądra (wątki wspierane przez jądro, procesy lekkie).</w:t>
      </w:r>
    </w:p>
    <w:p w:rsidR="008E3CBE" w:rsidRDefault="00721942">
      <w:pPr>
        <w:pStyle w:val="Standard"/>
        <w:numPr>
          <w:ilvl w:val="0"/>
          <w:numId w:val="8"/>
        </w:numPr>
      </w:pPr>
      <w:r>
        <w:t>Wątkami poziomu użytkownika nazywamy atki, któe są zarządzae wyłącznie przez aplikacje, a jądro nie jest odpowiedzialne za ich istnienie. Dowolną aplikację możn</w:t>
      </w:r>
      <w:r>
        <w:t>a zaprogramować wielowątkowo, korzystając z biblioteki wątków, czyli zestawu procedur do zarządzania wątkami użytkownika.</w:t>
      </w:r>
    </w:p>
    <w:p w:rsidR="008E3CBE" w:rsidRDefault="00721942">
      <w:pPr>
        <w:pStyle w:val="Standard"/>
        <w:numPr>
          <w:ilvl w:val="0"/>
          <w:numId w:val="8"/>
        </w:numPr>
      </w:pPr>
      <w:r>
        <w:t>Wątki poziomu jądra nazywamy takie atki, które sązarządzane wyłącznie przez jądro.</w:t>
      </w:r>
    </w:p>
    <w:p w:rsidR="008E3CBE" w:rsidRDefault="00721942">
      <w:pPr>
        <w:pStyle w:val="Standard"/>
      </w:pPr>
      <w:r>
        <w:t xml:space="preserve">Główną wadą stosowania wątków poziomu jądra jest </w:t>
      </w:r>
      <w:r>
        <w:t xml:space="preserve">konieczność przełączania na tryb jądra za </w:t>
      </w:r>
      <w:r>
        <w:lastRenderedPageBreak/>
        <w:t>każdym razem kiedy trzeba przełączyć sterowanie między wątkami tego samego procesu.</w:t>
      </w:r>
    </w:p>
    <w:p w:rsidR="008E3CBE" w:rsidRDefault="00721942">
      <w:pPr>
        <w:pStyle w:val="Standard"/>
        <w:numPr>
          <w:ilvl w:val="0"/>
          <w:numId w:val="8"/>
        </w:numPr>
      </w:pPr>
      <w:r>
        <w:t>Rozwiązanie mieszane – Tworzenie wątku odbywa się w przestrzeni użytkownika, a wiele wątków poziomu użytkownika z pojedynczego pro</w:t>
      </w:r>
      <w:r>
        <w:t>gramu użytkownika zostaje odwzorowanych na większą lub mniejszą liczbę wątków poziomu jądra dla konkretnej aplikacji i dla konkretnej maszyny tak, aby osiągnąć najlepszy wynik.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Lekcja</w:t>
      </w:r>
    </w:p>
    <w:p w:rsidR="008E3CBE" w:rsidRDefault="008E3CBE">
      <w:pPr>
        <w:pStyle w:val="Standard"/>
      </w:pPr>
    </w:p>
    <w:p w:rsidR="008E3CBE" w:rsidRDefault="00721942">
      <w:pPr>
        <w:pStyle w:val="Standard"/>
      </w:pPr>
      <w:r>
        <w:t>Temat: Komunikacja międzyprocesorowa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9"/>
        </w:numPr>
      </w:pPr>
      <w:r>
        <w:t>Komunikacja międzyprocesorowa</w:t>
      </w:r>
    </w:p>
    <w:p w:rsidR="008E3CBE" w:rsidRDefault="00721942">
      <w:pPr>
        <w:pStyle w:val="Standard"/>
      </w:pPr>
      <w:r>
        <w:t>Pr</w:t>
      </w:r>
      <w:r>
        <w:t>ocesy współpracujące mogą siękomunikować w środowisku ze wspólną pamięcią . Wymfa to dzilenia przez procesy wspólnego bufora. Inna możliwośc polega na tym, że SO zawiera środki pozwalające współpracującym procesom na kontaktowanie się ze sobą.</w:t>
      </w:r>
    </w:p>
    <w:p w:rsidR="008E3CBE" w:rsidRDefault="00721942">
      <w:pPr>
        <w:pStyle w:val="Standard"/>
      </w:pPr>
      <w:r>
        <w:t>Oprogramowan</w:t>
      </w:r>
      <w:r>
        <w:t>ie komunikacji międzyprocesowej tworzy mechanizm umożliwiający procesom łącznośći synchroniację działań. Komunikację międzyprocesową najlepiej realizuje się za pomocąsystemu przekazywania komunikatów.</w:t>
      </w:r>
    </w:p>
    <w:p w:rsidR="008E3CBE" w:rsidRDefault="00721942">
      <w:pPr>
        <w:pStyle w:val="Standard"/>
      </w:pPr>
      <w:r>
        <w:t>Pamięć dzelona i schematy łączności systemów komunikató</w:t>
      </w:r>
      <w:r>
        <w:t>w nie wykluczają sięwzajemnie i mogą btć stosowane jednocześnie w obrębie jednego OS lub nawet w jednym procesie.</w:t>
      </w:r>
    </w:p>
    <w:p w:rsidR="008E3CBE" w:rsidRDefault="00721942">
      <w:pPr>
        <w:pStyle w:val="Standard"/>
      </w:pPr>
      <w:r>
        <w:t>Komunikaty wysyłane przez procesmogą mieć stałą lub zmienną długość.</w:t>
      </w:r>
    </w:p>
    <w:p w:rsidR="008E3CBE" w:rsidRDefault="008E3CBE">
      <w:pPr>
        <w:pStyle w:val="Standard"/>
      </w:pPr>
    </w:p>
    <w:p w:rsidR="008E3CBE" w:rsidRDefault="00721942">
      <w:pPr>
        <w:pStyle w:val="Standard"/>
        <w:numPr>
          <w:ilvl w:val="0"/>
          <w:numId w:val="9"/>
        </w:numPr>
      </w:pPr>
      <w:r>
        <w:t>Lomunikacja bezpośrednia</w:t>
      </w:r>
    </w:p>
    <w:p w:rsidR="008E3CBE" w:rsidRDefault="00721942">
      <w:pPr>
        <w:pStyle w:val="Standard"/>
      </w:pPr>
      <w:r>
        <w:t>Łączenie w tym schemacie ma następujące właściw</w:t>
      </w:r>
      <w:r>
        <w:t>ości:</w:t>
      </w:r>
    </w:p>
    <w:p w:rsidR="008E3CBE" w:rsidRDefault="00721942">
      <w:pPr>
        <w:pStyle w:val="Standard"/>
      </w:pPr>
      <w:r>
        <w:t>- łącze jest ustawiane automatycznie między parą procesó; do komunikowania sięwystarczy, aby procesy znały swoje identyfikatory</w:t>
      </w:r>
    </w:p>
    <w:p w:rsidR="008E3CBE" w:rsidRDefault="00721942">
      <w:pPr>
        <w:pStyle w:val="Standard"/>
      </w:pPr>
      <w:r>
        <w:t>- łącze dotyczy dokładnie dwóch procesów</w:t>
      </w:r>
    </w:p>
    <w:p w:rsidR="008E3CBE" w:rsidRDefault="00721942">
      <w:pPr>
        <w:pStyle w:val="Standard"/>
      </w:pPr>
      <w:r>
        <w:t>- między każdą parą procesów istnieje dokładnie jedno łącze</w:t>
      </w:r>
    </w:p>
    <w:p w:rsidR="008E3CBE" w:rsidRDefault="00721942">
      <w:pPr>
        <w:pStyle w:val="Standard"/>
        <w:numPr>
          <w:ilvl w:val="0"/>
          <w:numId w:val="9"/>
        </w:numPr>
      </w:pPr>
      <w:r>
        <w:t>Komunikacja pośrednia</w:t>
      </w:r>
    </w:p>
    <w:p w:rsidR="008E3CBE" w:rsidRDefault="00721942">
      <w:pPr>
        <w:pStyle w:val="Standard"/>
      </w:pPr>
      <w:r>
        <w:t>W komunikacji pośredniej komunikaty są nadawane i odbierane za pośrednictwem skrzynek pocztowych, nazywanych także portami. Skrzynka jest obiektem, w którym procesy mogąumieszczać komunikaty i z którego komunikaty mogą być pobierae. Każda skrzynka pocztow</w:t>
      </w:r>
      <w:r>
        <w:t>a ma jednoznaczną identyfikację.</w:t>
      </w:r>
    </w:p>
    <w:p w:rsidR="008E3CBE" w:rsidRDefault="00721942">
      <w:pPr>
        <w:pStyle w:val="Standard"/>
      </w:pPr>
      <w:r>
        <w:t>W tej metodzie proces może skomunikować się z innym procesem,gdy mają one jakąś wspólną skrzynkę:</w:t>
      </w:r>
    </w:p>
    <w:p w:rsidR="008E3CBE" w:rsidRDefault="00721942">
      <w:pPr>
        <w:pStyle w:val="Standard"/>
      </w:pPr>
      <w:r>
        <w:t>- nadaj (A, komunikat) – nadaj komunikat do skrzynki A</w:t>
      </w:r>
    </w:p>
    <w:p w:rsidR="008E3CBE" w:rsidRDefault="00721942">
      <w:pPr>
        <w:pStyle w:val="Standard"/>
      </w:pPr>
      <w:r>
        <w:t>- odbierz (A, komunikat) – odbierz komunikat ze skrzynki A</w:t>
      </w:r>
    </w:p>
    <w:p w:rsidR="008E3CBE" w:rsidRDefault="00721942">
      <w:pPr>
        <w:pStyle w:val="Standard"/>
      </w:pPr>
      <w:r>
        <w:t>Łącze komun</w:t>
      </w:r>
      <w:r>
        <w:t>ikacyjne w tym schemacie ma następujące właściwości:</w:t>
      </w:r>
    </w:p>
    <w:p w:rsidR="008E3CBE" w:rsidRDefault="00721942">
      <w:pPr>
        <w:pStyle w:val="Standard"/>
      </w:pPr>
      <w:r>
        <w:t>- łącze jest ustawiane tylko wtedy, gdy dzuelą one jakąś skrzynkę</w:t>
      </w:r>
    </w:p>
    <w:p w:rsidR="008E3CBE" w:rsidRDefault="00721942">
      <w:pPr>
        <w:pStyle w:val="Standard"/>
      </w:pPr>
      <w:r>
        <w:t>- łącze może być związane z wieloma procesami</w:t>
      </w:r>
    </w:p>
    <w:p w:rsidR="008E3CBE" w:rsidRDefault="00721942">
      <w:pPr>
        <w:pStyle w:val="Standard"/>
      </w:pPr>
      <w:r>
        <w:t xml:space="preserve">- każda para procesów może mieć kilka różnych łączy, z któych każde odpowiada jakiejś </w:t>
      </w:r>
      <w:r>
        <w:t>skrzynce</w:t>
      </w:r>
    </w:p>
    <w:p w:rsidR="008E3CBE" w:rsidRDefault="00721942">
      <w:pPr>
        <w:pStyle w:val="Standard"/>
      </w:pPr>
      <w:r>
        <w:t>Skrzynka może być własnością procesu albo systemu. Jeśli skrzynka należy do procesu, to rozróżnia się jej właściciela (który może tylko odbierać komunikaty) i użytkownika (który może tylko nadawać komunikaty)</w:t>
      </w:r>
    </w:p>
    <w:p w:rsidR="008E3CBE" w:rsidRDefault="00721942">
      <w:pPr>
        <w:pStyle w:val="Standard"/>
      </w:pPr>
      <w:r>
        <w:t xml:space="preserve">Skrzynka należąca do systemu </w:t>
      </w:r>
      <w:r>
        <w:t>operacyjnego istnieje ez inicjatyw procesu, Jest niezależna i nie przydziela się jej do żadnego konkretnego procesu. OS dostarcza mechanizmów pozwalających na tworzenie mowej skrzynki, nadawanie i odbieranie komunikatów i likwidowanie skrzynki.</w:t>
      </w:r>
    </w:p>
    <w:p w:rsidR="008E3CBE" w:rsidRDefault="00721942">
      <w:pPr>
        <w:pStyle w:val="Standard"/>
      </w:pPr>
      <w:r>
        <w:t xml:space="preserve">Proces, na </w:t>
      </w:r>
      <w:r>
        <w:t>którego zamówienie jest tworzona nowa skrzynka, staje się jej właścicielem. Początkowo właściciel jest jedynym procesem, który może odbierać komunikaty. Przywilej własności i odbierania komunikatów może zostać przekazany innym procesom za pomocą odpowiedni</w:t>
      </w:r>
      <w:r>
        <w:t>ejfunkcji systemowej.</w:t>
      </w:r>
    </w:p>
    <w:p w:rsidR="008E3CBE" w:rsidRDefault="00721942">
      <w:pPr>
        <w:pStyle w:val="Standard"/>
      </w:pPr>
      <w:r>
        <w:t>Łącze ma pewną pojemność określającą liczbę komunikatów, które mogą w nim czasowo przebywać, Cechata może być przestrzgana jako kolejka komunikatów przypisanych do łącza.</w:t>
      </w:r>
    </w:p>
    <w:p w:rsidR="008E3CBE" w:rsidRDefault="00721942">
      <w:pPr>
        <w:pStyle w:val="Standard"/>
      </w:pPr>
      <w:r>
        <w:lastRenderedPageBreak/>
        <w:t>Są trzy podstawowe metody implementacji takiej kolejki:</w:t>
      </w:r>
    </w:p>
    <w:p w:rsidR="008E3CBE" w:rsidRDefault="00721942">
      <w:pPr>
        <w:pStyle w:val="Standard"/>
      </w:pPr>
      <w:r>
        <w:t>- pojem</w:t>
      </w:r>
      <w:r>
        <w:t>ność zerowa: Maksymalna długość kolejki wynosi 0, czyli łącze nie dopuszcza by czekałw nim jakikolwiek komunikat. W tym przypadku nadawca musi czekać aż odbiorca odbierze komunika. Aby moża było przysłać komunikaty, oba procesy muszą być zsynchronizowane.</w:t>
      </w:r>
    </w:p>
    <w:p w:rsidR="008E3CBE" w:rsidRDefault="00721942">
      <w:pPr>
        <w:pStyle w:val="Standard"/>
      </w:pPr>
      <w:r>
        <w:t xml:space="preserve">- pojemność ograniczona: Kolejka ma skończoą długość n, może w niej pozostawać co najwyżej  komukoatów, Jeśli w chwili nadania komunikaty koleja nie jest pełna to nowy komunikat zostaje w niej umieszczony i nadawca może kontynuować działanie bez czekania. </w:t>
      </w:r>
      <w:r>
        <w:t>Jeśli kolejka jest pełna nadawca musi czekać ażzwolni się miejsce.</w:t>
      </w:r>
    </w:p>
    <w:p w:rsidR="008E3CBE" w:rsidRDefault="00721942">
      <w:pPr>
        <w:pStyle w:val="Standard"/>
        <w:numPr>
          <w:ilvl w:val="0"/>
          <w:numId w:val="9"/>
        </w:numPr>
      </w:pPr>
      <w:r>
        <w:t>Buforowanie</w:t>
      </w:r>
    </w:p>
    <w:p w:rsidR="008E3CBE" w:rsidRDefault="00721942">
      <w:pPr>
        <w:pStyle w:val="Standard"/>
      </w:pPr>
      <w:r>
        <w:t>------------------</w:t>
      </w:r>
    </w:p>
    <w:p w:rsidR="008E3CBE" w:rsidRDefault="00721942">
      <w:pPr>
        <w:pStyle w:val="Standard"/>
        <w:numPr>
          <w:ilvl w:val="0"/>
          <w:numId w:val="9"/>
        </w:numPr>
      </w:pPr>
      <w:r>
        <w:t>Wzajemne wykluczanie</w:t>
      </w:r>
    </w:p>
    <w:p w:rsidR="008E3CBE" w:rsidRDefault="00721942">
      <w:pPr>
        <w:pStyle w:val="Standard"/>
        <w:ind w:left="720"/>
      </w:pPr>
      <w:r>
        <w:t>Przynajmniej jeden zasób musi być niepodzielny czyli tego zasobu może używać w danym czasie tylko jeden proces.</w:t>
      </w:r>
    </w:p>
    <w:p w:rsidR="008E3CBE" w:rsidRDefault="00721942">
      <w:pPr>
        <w:pStyle w:val="Standard"/>
        <w:ind w:left="720"/>
      </w:pPr>
      <w:r>
        <w:t>Jeśli inny proces zamawia</w:t>
      </w:r>
      <w:r>
        <w:t xml:space="preserve"> dany zasób to musi być opóźniany do czasu aż zasób zostanie zwolniony</w:t>
      </w:r>
    </w:p>
    <w:p w:rsidR="008E3CBE" w:rsidRDefault="00721942">
      <w:pPr>
        <w:pStyle w:val="Standard"/>
        <w:numPr>
          <w:ilvl w:val="0"/>
          <w:numId w:val="9"/>
        </w:numPr>
      </w:pPr>
      <w:r>
        <w:t>Przetrzymywanie i oczekiwanie</w:t>
      </w:r>
    </w:p>
    <w:p w:rsidR="008E3CBE" w:rsidRDefault="00721942">
      <w:pPr>
        <w:pStyle w:val="Standard"/>
        <w:ind w:left="720"/>
      </w:pPr>
      <w:r>
        <w:t>Musi istnieć proces któremu przydzielono co najmniej jeden zasób i który oczekuje na przydział dodatkowego zasobu przetrzymywanego właśnie przez inny proce</w:t>
      </w:r>
      <w:r>
        <w:t>s</w:t>
      </w:r>
    </w:p>
    <w:p w:rsidR="008E3CBE" w:rsidRDefault="00721942">
      <w:pPr>
        <w:pStyle w:val="Standard"/>
        <w:numPr>
          <w:ilvl w:val="0"/>
          <w:numId w:val="9"/>
        </w:numPr>
      </w:pPr>
      <w:r>
        <w:t>Brak wywłaszczeń</w:t>
      </w:r>
    </w:p>
    <w:p w:rsidR="008E3CBE" w:rsidRDefault="00721942">
      <w:pPr>
        <w:pStyle w:val="Standard"/>
        <w:ind w:left="720"/>
      </w:pPr>
      <w:r>
        <w:t>Zasoby nie podlegają wywłaszczaniu co oznacza że zasób może zostać zwolniony tylko z inicjatywy przetrzymującego go procesu, po zakończeniu pracy tego procesu.</w:t>
      </w:r>
    </w:p>
    <w:p w:rsidR="008E3CBE" w:rsidRDefault="00721942">
      <w:pPr>
        <w:pStyle w:val="Standard"/>
        <w:numPr>
          <w:ilvl w:val="0"/>
          <w:numId w:val="9"/>
        </w:numPr>
      </w:pPr>
      <w:r>
        <w:t>Czekanie cykliczne</w:t>
      </w:r>
    </w:p>
    <w:p w:rsidR="008E3CBE" w:rsidRDefault="00721942">
      <w:pPr>
        <w:pStyle w:val="Standard"/>
        <w:ind w:left="720"/>
      </w:pPr>
      <w:r>
        <w:t>Musi istnieć zbiór {P1, P2 … Pn} czekających procesów taki</w:t>
      </w:r>
      <w:r>
        <w:t>ch że P1 czeka na zasób przetrzymywany przez proces P2, P2 czeka na zasób przetrzymywany przez P3 … Pn-1 czeka na zasób Pn a Pn czeka na zasób przetrzymywany przez proces P1</w:t>
      </w:r>
    </w:p>
    <w:p w:rsidR="00743578" w:rsidRDefault="00743578" w:rsidP="00743578">
      <w:pPr>
        <w:pStyle w:val="Standard"/>
      </w:pPr>
    </w:p>
    <w:p w:rsidR="00743578" w:rsidRDefault="00743578" w:rsidP="00743578">
      <w:pPr>
        <w:pStyle w:val="Standard"/>
      </w:pPr>
    </w:p>
    <w:p w:rsidR="00743578" w:rsidRDefault="00743578" w:rsidP="00743578">
      <w:pPr>
        <w:pStyle w:val="Standard"/>
      </w:pPr>
      <w:r>
        <w:t>Lekcja</w:t>
      </w:r>
    </w:p>
    <w:p w:rsidR="00743578" w:rsidRDefault="00743578" w:rsidP="00743578">
      <w:pPr>
        <w:pStyle w:val="Standard"/>
      </w:pPr>
    </w:p>
    <w:p w:rsidR="00743578" w:rsidRDefault="00743578" w:rsidP="00743578">
      <w:pPr>
        <w:pStyle w:val="Standard"/>
      </w:pPr>
      <w:r>
        <w:t>Temat: Likwidacja zakleszczenia</w:t>
      </w:r>
    </w:p>
    <w:p w:rsidR="00743578" w:rsidRDefault="00743578" w:rsidP="00743578">
      <w:pPr>
        <w:pStyle w:val="Standard"/>
      </w:pPr>
    </w:p>
    <w:p w:rsidR="00743578" w:rsidRDefault="00743578" w:rsidP="00743578">
      <w:pPr>
        <w:pStyle w:val="Standard"/>
        <w:numPr>
          <w:ilvl w:val="1"/>
          <w:numId w:val="9"/>
        </w:numPr>
      </w:pPr>
      <w:r>
        <w:t>Można poinformować operatora o wystąpieniu zakleszczenia i pozwolić mu na ręczne jego usunięcie</w:t>
      </w:r>
    </w:p>
    <w:p w:rsidR="00743578" w:rsidRDefault="00743578" w:rsidP="00743578">
      <w:pPr>
        <w:pStyle w:val="Standard"/>
        <w:numPr>
          <w:ilvl w:val="1"/>
          <w:numId w:val="9"/>
        </w:numPr>
      </w:pPr>
      <w:r>
        <w:t>Inną możliwością jest pozwolenie systemowi, aby automatycznie usuwał zakleszczenia</w:t>
      </w:r>
    </w:p>
    <w:p w:rsidR="00743578" w:rsidRDefault="00743578" w:rsidP="00743578">
      <w:pPr>
        <w:pStyle w:val="Standard"/>
        <w:numPr>
          <w:ilvl w:val="1"/>
          <w:numId w:val="9"/>
        </w:numPr>
      </w:pPr>
      <w:r>
        <w:t>Są dwa sposoby likwidowania zakleszczenia:</w:t>
      </w:r>
    </w:p>
    <w:p w:rsidR="00743578" w:rsidRDefault="00743578" w:rsidP="00743578">
      <w:pPr>
        <w:pStyle w:val="Standard"/>
        <w:numPr>
          <w:ilvl w:val="0"/>
          <w:numId w:val="10"/>
        </w:numPr>
      </w:pPr>
      <w:r>
        <w:t>Pierwszy to usunięcie jednego lub kilku procesów w celu przerwania czekania cyklicznego.</w:t>
      </w:r>
    </w:p>
    <w:p w:rsidR="00743578" w:rsidRDefault="00743578" w:rsidP="00743578">
      <w:pPr>
        <w:pStyle w:val="Standard"/>
        <w:numPr>
          <w:ilvl w:val="0"/>
          <w:numId w:val="10"/>
        </w:numPr>
      </w:pPr>
      <w:r>
        <w:t>Drugi sposób polega na odebraniu pewnych zasobów jednemu lub kilku procesom których dotyczy zakleszczenie ( poprzez wywłaszczenie)</w:t>
      </w:r>
    </w:p>
    <w:p w:rsidR="00743578" w:rsidRDefault="00743578" w:rsidP="00743578">
      <w:pPr>
        <w:pStyle w:val="Standard"/>
        <w:numPr>
          <w:ilvl w:val="1"/>
          <w:numId w:val="9"/>
        </w:numPr>
      </w:pPr>
      <w:r>
        <w:t>Aby zlikwidować zakleszczenie przez zaniechanie procesu używa się jednej z dwóch metod. W obu metodach system odzyskuje wszystkie zasoby przydzielone zakończonym procesom:</w:t>
      </w:r>
    </w:p>
    <w:p w:rsidR="00743578" w:rsidRDefault="00743578" w:rsidP="00743578">
      <w:pPr>
        <w:pStyle w:val="Standard"/>
        <w:numPr>
          <w:ilvl w:val="0"/>
          <w:numId w:val="10"/>
        </w:numPr>
      </w:pPr>
      <w:r>
        <w:t>Zaniechanie wszystkich zakleszczonych procesów:</w:t>
      </w:r>
    </w:p>
    <w:p w:rsidR="00743578" w:rsidRDefault="00743578" w:rsidP="00743578">
      <w:pPr>
        <w:pStyle w:val="Standard"/>
        <w:numPr>
          <w:ilvl w:val="0"/>
          <w:numId w:val="11"/>
        </w:numPr>
      </w:pPr>
      <w:r>
        <w:t>Metoda ta likwiduje cykl zakleszczenie, lecz ponoszone są znaczne koszty (najbardziej chodzi o czas)</w:t>
      </w:r>
    </w:p>
    <w:p w:rsidR="00F50263" w:rsidRDefault="00F50263" w:rsidP="00F50263">
      <w:pPr>
        <w:pStyle w:val="Standard"/>
        <w:numPr>
          <w:ilvl w:val="0"/>
          <w:numId w:val="10"/>
        </w:numPr>
      </w:pPr>
      <w:r>
        <w:t>Usuwanie procesów pojedynczo, aż do wyeliminowania cyklu zakleszczenia:</w:t>
      </w:r>
    </w:p>
    <w:p w:rsidR="00F50263" w:rsidRDefault="00F50263" w:rsidP="00F50263">
      <w:pPr>
        <w:pStyle w:val="Standard"/>
        <w:numPr>
          <w:ilvl w:val="0"/>
          <w:numId w:val="12"/>
        </w:numPr>
      </w:pPr>
      <w:r>
        <w:t>Ta metoda wymaga sporego nakładu pracy na przetwarzanie wykonania algorytmu wykrywania zakleszczenia po każdym usunięciu procesu w celu sprawdzenia czy pozostałe procesy nadal są zakleszczone.</w:t>
      </w:r>
    </w:p>
    <w:p w:rsidR="00F50263" w:rsidRDefault="00F50263" w:rsidP="00F50263">
      <w:pPr>
        <w:pStyle w:val="Standard"/>
        <w:numPr>
          <w:ilvl w:val="1"/>
          <w:numId w:val="9"/>
        </w:numPr>
      </w:pPr>
      <w:r>
        <w:t>W celu usunięcia zakleszczenia za pomocą wywłaszczania zasobów stopniowo odbiera się pewne zasoby jednym procesom i przydziela się innym, aż cykl zakleszczenia zostanie przerwany.</w:t>
      </w:r>
    </w:p>
    <w:p w:rsidR="00F50263" w:rsidRDefault="00F50263" w:rsidP="00F50263">
      <w:pPr>
        <w:pStyle w:val="Standard"/>
        <w:numPr>
          <w:ilvl w:val="1"/>
          <w:numId w:val="9"/>
        </w:numPr>
      </w:pPr>
      <w:r>
        <w:lastRenderedPageBreak/>
        <w:t>Jeśli do zwalczania zakleszczeń stosuje się wywłaszczenia, to należy uwzględnić następujące kwestie:</w:t>
      </w:r>
    </w:p>
    <w:p w:rsidR="00F50263" w:rsidRDefault="00F50263" w:rsidP="00F50263">
      <w:pPr>
        <w:pStyle w:val="Standard"/>
        <w:numPr>
          <w:ilvl w:val="0"/>
          <w:numId w:val="10"/>
        </w:numPr>
      </w:pPr>
      <w:r>
        <w:t>Wybór ofiary:</w:t>
      </w:r>
    </w:p>
    <w:p w:rsidR="00F50263" w:rsidRDefault="00F50263" w:rsidP="00F50263">
      <w:pPr>
        <w:pStyle w:val="Standard"/>
        <w:ind w:left="1440"/>
      </w:pPr>
      <w:r>
        <w:t>Należy wybrać które zasoby i które procesy mają ulec wywłaszczeniu. Porządek wywłaszczeń powinien minimalizować koszty.</w:t>
      </w:r>
    </w:p>
    <w:p w:rsidR="00F50263" w:rsidRDefault="00F50263" w:rsidP="00F50263">
      <w:pPr>
        <w:pStyle w:val="Standard"/>
        <w:numPr>
          <w:ilvl w:val="0"/>
          <w:numId w:val="10"/>
        </w:numPr>
      </w:pPr>
      <w:r>
        <w:t>Wycofanie:</w:t>
      </w:r>
    </w:p>
    <w:p w:rsidR="00F50263" w:rsidRDefault="00F50263" w:rsidP="00F50263">
      <w:pPr>
        <w:pStyle w:val="Standard"/>
        <w:ind w:left="1440"/>
      </w:pPr>
      <w:r>
        <w:t xml:space="preserve">Trzeba wycofać proces do bezpiecznego stanu, z którego będzie go można wznowić. </w:t>
      </w:r>
      <w:r w:rsidR="00F22782">
        <w:t xml:space="preserve"> Najprostszym rozwiązaniem jest całkowite wycofanie i późniejsze wykonanie go od początku.</w:t>
      </w:r>
    </w:p>
    <w:p w:rsidR="00F50263" w:rsidRDefault="00F50263" w:rsidP="00F50263">
      <w:pPr>
        <w:pStyle w:val="Standard"/>
        <w:numPr>
          <w:ilvl w:val="0"/>
          <w:numId w:val="10"/>
        </w:numPr>
      </w:pPr>
      <w:r>
        <w:t>Głodzenie</w:t>
      </w:r>
      <w:r w:rsidR="00F22782">
        <w:t>:</w:t>
      </w:r>
    </w:p>
    <w:p w:rsidR="00F22782" w:rsidRDefault="00F22782" w:rsidP="00F22782">
      <w:pPr>
        <w:pStyle w:val="Standard"/>
        <w:ind w:left="1440"/>
      </w:pPr>
      <w:r>
        <w:t>W systemie. W którym wybór ofiary opiera się przede wszystkim na ocenie kosztów, może się zdarzyć, że w roli ofiary będzie wybierany wciąż ten sam proces.</w:t>
      </w:r>
    </w:p>
    <w:p w:rsidR="00F22782" w:rsidRDefault="00F22782" w:rsidP="00F22782">
      <w:pPr>
        <w:pStyle w:val="Standard"/>
        <w:ind w:left="1440"/>
      </w:pPr>
      <w:r>
        <w:t>W skutek tego proces nigdy nie zakończy swojej pracy – jest to zj</w:t>
      </w:r>
      <w:bookmarkStart w:id="0" w:name="_GoBack"/>
      <w:bookmarkEnd w:id="0"/>
      <w:r>
        <w:t>awisko głodzenia, Najprostszym rozwiązaniem jest uwzględnienie liczny wycofań przy ocenie kosztów</w:t>
      </w:r>
    </w:p>
    <w:p w:rsidR="00F50263" w:rsidRDefault="00F50263" w:rsidP="00F50263">
      <w:pPr>
        <w:pStyle w:val="Standard"/>
        <w:ind w:left="1440"/>
      </w:pPr>
    </w:p>
    <w:sectPr w:rsidR="00F5026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942" w:rsidRDefault="00721942">
      <w:r>
        <w:separator/>
      </w:r>
    </w:p>
  </w:endnote>
  <w:endnote w:type="continuationSeparator" w:id="0">
    <w:p w:rsidR="00721942" w:rsidRDefault="007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942" w:rsidRDefault="00721942">
      <w:r>
        <w:rPr>
          <w:color w:val="000000"/>
        </w:rPr>
        <w:separator/>
      </w:r>
    </w:p>
  </w:footnote>
  <w:footnote w:type="continuationSeparator" w:id="0">
    <w:p w:rsidR="00721942" w:rsidRDefault="00721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27A"/>
    <w:multiLevelType w:val="hybridMultilevel"/>
    <w:tmpl w:val="3BDAA318"/>
    <w:lvl w:ilvl="0" w:tplc="3A564D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9B4ACD"/>
    <w:multiLevelType w:val="multilevel"/>
    <w:tmpl w:val="B2563C14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82A5CFD"/>
    <w:multiLevelType w:val="multilevel"/>
    <w:tmpl w:val="2E38622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63357A1"/>
    <w:multiLevelType w:val="hybridMultilevel"/>
    <w:tmpl w:val="D95EAC06"/>
    <w:lvl w:ilvl="0" w:tplc="A87C3006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12515"/>
    <w:multiLevelType w:val="multilevel"/>
    <w:tmpl w:val="89F85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2C73385"/>
    <w:multiLevelType w:val="multilevel"/>
    <w:tmpl w:val="7932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64A02E4"/>
    <w:multiLevelType w:val="multilevel"/>
    <w:tmpl w:val="43EAC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FEC095D"/>
    <w:multiLevelType w:val="multilevel"/>
    <w:tmpl w:val="BAEC792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CB04C7A"/>
    <w:multiLevelType w:val="multilevel"/>
    <w:tmpl w:val="3AAE750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F8E534D"/>
    <w:multiLevelType w:val="hybridMultilevel"/>
    <w:tmpl w:val="C31A3C9A"/>
    <w:lvl w:ilvl="0" w:tplc="AB94D0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F961798"/>
    <w:multiLevelType w:val="multilevel"/>
    <w:tmpl w:val="8E0E49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4EE1293"/>
    <w:multiLevelType w:val="multilevel"/>
    <w:tmpl w:val="86FAA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3CBE"/>
    <w:rsid w:val="00721942"/>
    <w:rsid w:val="00743578"/>
    <w:rsid w:val="008E3CBE"/>
    <w:rsid w:val="00F22782"/>
    <w:rsid w:val="00F5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E413"/>
  <w15:docId w15:val="{EA0F375E-8D10-48FC-B197-98B600FD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1976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Perz</dc:creator>
  <cp:lastModifiedBy>Filip Perz</cp:lastModifiedBy>
  <cp:revision>2</cp:revision>
  <dcterms:created xsi:type="dcterms:W3CDTF">2018-01-26T07:41:00Z</dcterms:created>
  <dcterms:modified xsi:type="dcterms:W3CDTF">2018-01-26T07:41:00Z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1826223731</vt:i4>
  </property>
</Properties>
</file>